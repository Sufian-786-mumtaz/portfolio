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477CA9" w:rsidP="00477CA9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568450" cy="1514475"/>
                  <wp:effectExtent l="209550" t="209550" r="203200" b="2190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82466145_1430793827098578_3825481255483342848_n (1)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450" cy="1514475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142C0F" w:rsidP="001B2ABD">
            <w:pPr>
              <w:pStyle w:val="Title"/>
            </w:pPr>
            <w:r w:rsidRPr="00142C0F">
              <w:t>Sufian Mumtaz</w:t>
            </w:r>
          </w:p>
          <w:p w:rsidR="001B2ABD" w:rsidRDefault="00142C0F" w:rsidP="00142C0F">
            <w:pPr>
              <w:pStyle w:val="Subtitle"/>
            </w:pPr>
            <w:r w:rsidRPr="00DF1256">
              <w:rPr>
                <w:spacing w:val="0"/>
                <w:w w:val="54"/>
              </w:rPr>
              <w:t>Front End Web Develope</w:t>
            </w:r>
            <w:r w:rsidRPr="00DF1256">
              <w:rPr>
                <w:spacing w:val="15"/>
                <w:w w:val="54"/>
              </w:rPr>
              <w:t>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A3727C80ED2C4493975EBB3B422F5917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Pr="00477CA9" w:rsidRDefault="00142C0F" w:rsidP="00142C0F">
            <w:pPr>
              <w:rPr>
                <w:b/>
              </w:rPr>
            </w:pPr>
            <w:r w:rsidRPr="00477CA9">
              <w:rPr>
                <w:b/>
              </w:rPr>
              <w:t>To contribute in the success of a stimulating and challenging company by continuously developing my skills and Web Development knowledge. My corporate mission is to meet the needs of employer through Technical Excellence.</w:t>
            </w:r>
          </w:p>
          <w:p w:rsidR="00036450" w:rsidRDefault="00036450" w:rsidP="00036450"/>
          <w:sdt>
            <w:sdtPr>
              <w:id w:val="-1954003311"/>
              <w:placeholder>
                <w:docPart w:val="26AB5A099B9542248AFB9B7802477F30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b/>
              </w:rPr>
              <w:id w:val="1111563247"/>
              <w:placeholder>
                <w:docPart w:val="AD7E706BFAB14462A395C8196FA4E7A1"/>
              </w:placeholder>
              <w:temporary/>
              <w:showingPlcHdr/>
              <w15:appearance w15:val="hidden"/>
            </w:sdtPr>
            <w:sdtEndPr/>
            <w:sdtContent>
              <w:p w:rsidR="004D3011" w:rsidRPr="00477CA9" w:rsidRDefault="004D3011" w:rsidP="004D3011">
                <w:pPr>
                  <w:rPr>
                    <w:b/>
                  </w:rPr>
                </w:pPr>
                <w:r w:rsidRPr="00477CA9">
                  <w:rPr>
                    <w:b/>
                  </w:rPr>
                  <w:t>PHONE:</w:t>
                </w:r>
              </w:p>
            </w:sdtContent>
          </w:sdt>
          <w:p w:rsidR="004D3011" w:rsidRPr="00477CA9" w:rsidRDefault="00142C0F" w:rsidP="004D3011">
            <w:pPr>
              <w:rPr>
                <w:b/>
              </w:rPr>
            </w:pPr>
            <w:r w:rsidRPr="00477CA9">
              <w:rPr>
                <w:b/>
              </w:rPr>
              <w:t>03064570107</w:t>
            </w:r>
          </w:p>
          <w:sdt>
            <w:sdtPr>
              <w:rPr>
                <w:b/>
              </w:rPr>
              <w:id w:val="-240260293"/>
              <w:placeholder>
                <w:docPart w:val="A39324E13BA2441EB4B961DFF97D753E"/>
              </w:placeholder>
              <w:temporary/>
              <w:showingPlcHdr/>
              <w15:appearance w15:val="hidden"/>
            </w:sdtPr>
            <w:sdtEndPr/>
            <w:sdtContent>
              <w:p w:rsidR="004D3011" w:rsidRPr="00477CA9" w:rsidRDefault="004D3011" w:rsidP="004D3011">
                <w:pPr>
                  <w:rPr>
                    <w:b/>
                  </w:rPr>
                </w:pPr>
                <w:r w:rsidRPr="00477CA9">
                  <w:rPr>
                    <w:b/>
                  </w:rPr>
                  <w:t>EMAIL:</w:t>
                </w:r>
              </w:p>
            </w:sdtContent>
          </w:sdt>
          <w:p w:rsidR="00142C0F" w:rsidRPr="00477CA9" w:rsidRDefault="00142C0F" w:rsidP="004D3011">
            <w:pPr>
              <w:rPr>
                <w:b/>
              </w:rPr>
            </w:pPr>
            <w:r w:rsidRPr="00477CA9">
              <w:rPr>
                <w:b/>
              </w:rPr>
              <w:t>Safyanmumtaz@gmail.com</w:t>
            </w:r>
          </w:p>
          <w:sdt>
            <w:sdtPr>
              <w:id w:val="-1444214663"/>
              <w:placeholder>
                <w:docPart w:val="D20986A03FB44EB9A5F6E62DEF57794F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Pr="00477CA9" w:rsidRDefault="00477CA9" w:rsidP="004D3011">
            <w:pPr>
              <w:rPr>
                <w:b/>
              </w:rPr>
            </w:pPr>
            <w:r w:rsidRPr="00477CA9">
              <w:rPr>
                <w:b/>
              </w:rPr>
              <w:t>CRICKET</w:t>
            </w:r>
          </w:p>
          <w:p w:rsidR="004D3011" w:rsidRPr="00477CA9" w:rsidRDefault="00477CA9" w:rsidP="004D3011">
            <w:pPr>
              <w:rPr>
                <w:b/>
              </w:rPr>
            </w:pPr>
            <w:r w:rsidRPr="00477CA9">
              <w:rPr>
                <w:b/>
              </w:rPr>
              <w:t>CODING</w:t>
            </w:r>
          </w:p>
          <w:p w:rsidR="004D3011" w:rsidRPr="00477CA9" w:rsidRDefault="00477CA9" w:rsidP="004D3011">
            <w:pPr>
              <w:rPr>
                <w:b/>
              </w:rPr>
            </w:pPr>
            <w:r w:rsidRPr="00477CA9">
              <w:rPr>
                <w:b/>
              </w:rPr>
              <w:t>TRAVELLING</w:t>
            </w:r>
          </w:p>
          <w:p w:rsidR="004D3011" w:rsidRPr="004D3011" w:rsidRDefault="00477CA9" w:rsidP="00477CA9">
            <w:r w:rsidRPr="00477CA9">
              <w:rPr>
                <w:b/>
              </w:rPr>
              <w:t>READING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3AEFF62AF3844A9BA2DBB8250C6C05D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142C0F" w:rsidRPr="00142C0F" w:rsidRDefault="00DF1256" w:rsidP="00142C0F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o</w:t>
            </w:r>
            <w:r w:rsidR="00142C0F" w:rsidRPr="00142C0F">
              <w:rPr>
                <w:sz w:val="24"/>
                <w:szCs w:val="24"/>
              </w:rPr>
              <w:t>f Associate Engineering In Electrical</w:t>
            </w:r>
          </w:p>
          <w:p w:rsidR="00142C0F" w:rsidRDefault="00142C0F" w:rsidP="00B359E4">
            <w:pPr>
              <w:pStyle w:val="Date"/>
            </w:pPr>
            <w:r w:rsidRPr="00142C0F">
              <w:t xml:space="preserve">Ali Institute of Technology &amp; Textile </w:t>
            </w:r>
            <w:proofErr w:type="spellStart"/>
            <w:r w:rsidRPr="00142C0F">
              <w:t>Sheikhupura</w:t>
            </w:r>
            <w:proofErr w:type="spellEnd"/>
          </w:p>
          <w:p w:rsidR="00036450" w:rsidRPr="00B359E4" w:rsidRDefault="00142C0F" w:rsidP="00B359E4">
            <w:pPr>
              <w:pStyle w:val="Date"/>
            </w:pPr>
            <w:r w:rsidRPr="00142C0F">
              <w:t>09/2014 - 08/2017</w:t>
            </w:r>
          </w:p>
          <w:p w:rsidR="004D3011" w:rsidRDefault="00142C0F" w:rsidP="00036450">
            <w:r>
              <w:t>Percentage Obtain: 81.43</w:t>
            </w:r>
          </w:p>
          <w:p w:rsidR="00036450" w:rsidRPr="00142C0F" w:rsidRDefault="00142C0F" w:rsidP="00036450">
            <w:pPr>
              <w:rPr>
                <w:b/>
                <w:sz w:val="24"/>
                <w:szCs w:val="24"/>
              </w:rPr>
            </w:pPr>
            <w:r w:rsidRPr="00142C0F">
              <w:rPr>
                <w:b/>
                <w:sz w:val="24"/>
                <w:szCs w:val="24"/>
              </w:rPr>
              <w:t>Bachelor of Science in Information Technology</w:t>
            </w:r>
          </w:p>
          <w:p w:rsidR="00036450" w:rsidRPr="00B359E4" w:rsidRDefault="00142C0F" w:rsidP="00B359E4">
            <w:pPr>
              <w:pStyle w:val="Heading4"/>
            </w:pPr>
            <w:r w:rsidRPr="00142C0F">
              <w:t>University Of Gujrat</w:t>
            </w:r>
          </w:p>
          <w:p w:rsidR="00036450" w:rsidRPr="00B359E4" w:rsidRDefault="00142C0F" w:rsidP="00B359E4">
            <w:pPr>
              <w:pStyle w:val="Date"/>
            </w:pPr>
            <w:r w:rsidRPr="00142C0F">
              <w:t>09/2018 - Present</w:t>
            </w:r>
          </w:p>
          <w:p w:rsidR="00036450" w:rsidRDefault="00142C0F" w:rsidP="00036450">
            <w:r w:rsidRPr="00142C0F">
              <w:rPr>
                <w:b/>
              </w:rPr>
              <w:t>CGPA:</w:t>
            </w:r>
            <w:r>
              <w:t xml:space="preserve"> 2.80</w:t>
            </w:r>
          </w:p>
          <w:sdt>
            <w:sdtPr>
              <w:id w:val="1001553383"/>
              <w:placeholder>
                <w:docPart w:val="F598657954B54EE89AE4D2CE7B021DEE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142C0F" w:rsidP="00B359E4">
            <w:pPr>
              <w:pStyle w:val="Heading4"/>
            </w:pPr>
            <w:r>
              <w:t>K.B COMMUNICATION</w:t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:rsidR="00FF70AF" w:rsidRPr="00FF70AF" w:rsidRDefault="00FF70AF" w:rsidP="00FF70AF">
            <w:pPr>
              <w:rPr>
                <w:b/>
              </w:rPr>
            </w:pPr>
            <w:r w:rsidRPr="00FF70AF">
              <w:rPr>
                <w:b/>
              </w:rPr>
              <w:t>OPERATER</w:t>
            </w:r>
          </w:p>
          <w:p w:rsidR="00036450" w:rsidRPr="00036450" w:rsidRDefault="00FF70AF" w:rsidP="00B359E4">
            <w:pPr>
              <w:pStyle w:val="Date"/>
            </w:pPr>
            <w:r>
              <w:t>02/2018</w:t>
            </w:r>
            <w:r w:rsidR="00036450" w:rsidRPr="00036450">
              <w:t>–</w:t>
            </w:r>
            <w:r>
              <w:t>06/2018</w:t>
            </w:r>
          </w:p>
          <w:p w:rsidR="00036450" w:rsidRDefault="00036450" w:rsidP="00036450">
            <w:r w:rsidRPr="00036450">
              <w:t xml:space="preserve"> </w:t>
            </w:r>
            <w:r w:rsidR="00FF70AF">
              <w:t>I have completed my company task before end of the month</w:t>
            </w:r>
          </w:p>
          <w:p w:rsidR="004D3011" w:rsidRDefault="00FF70AF" w:rsidP="00B359E4">
            <w:pPr>
              <w:pStyle w:val="Heading4"/>
            </w:pPr>
            <w:r w:rsidRPr="00FF70AF">
              <w:t>Medical Transcription Billing, Corp</w:t>
            </w:r>
            <w:r w:rsidR="004D3011" w:rsidRPr="004D3011">
              <w:t xml:space="preserve">  </w:t>
            </w:r>
          </w:p>
          <w:p w:rsidR="00FF70AF" w:rsidRPr="00FF70AF" w:rsidRDefault="00FF70AF" w:rsidP="00FF70AF">
            <w:r w:rsidRPr="00FF70AF">
              <w:t>Internee As A Front End Web Developer</w:t>
            </w:r>
          </w:p>
          <w:p w:rsidR="004D3011" w:rsidRPr="004D3011" w:rsidRDefault="00FF70AF" w:rsidP="00B359E4">
            <w:pPr>
              <w:pStyle w:val="Date"/>
            </w:pPr>
            <w:r>
              <w:t>12/2020</w:t>
            </w:r>
            <w:r w:rsidR="004D3011" w:rsidRPr="004D3011">
              <w:t>–</w:t>
            </w:r>
            <w:r>
              <w:t>01/2021</w:t>
            </w:r>
          </w:p>
          <w:p w:rsidR="00477CA9" w:rsidRDefault="00FF70AF" w:rsidP="00FF70AF">
            <w:r w:rsidRPr="00FF70AF">
              <w:t xml:space="preserve">I have completed 1 month internship at Medical Transcription Billing, Corp as a front end web developer. In this 1 month </w:t>
            </w:r>
            <w:proofErr w:type="spellStart"/>
            <w:r w:rsidRPr="00FF70AF">
              <w:t>i</w:t>
            </w:r>
            <w:proofErr w:type="spellEnd"/>
            <w:r w:rsidRPr="00FF70AF">
              <w:t xml:space="preserve"> have gain lot of knowledge about web development</w:t>
            </w:r>
            <w:r w:rsidR="00036450" w:rsidRPr="004D3011">
              <w:t xml:space="preserve">  </w:t>
            </w:r>
          </w:p>
          <w:p w:rsidR="00477CA9" w:rsidRPr="00477CA9" w:rsidRDefault="00477CA9" w:rsidP="00477CA9">
            <w:pPr>
              <w:pStyle w:val="Heading2"/>
            </w:pPr>
            <w:r w:rsidRPr="00477CA9">
              <w:t>Personal Project</w:t>
            </w:r>
          </w:p>
          <w:p w:rsidR="004D3011" w:rsidRDefault="00477CA9" w:rsidP="00036450">
            <w:pPr>
              <w:rPr>
                <w:b/>
              </w:rPr>
            </w:pPr>
            <w:r w:rsidRPr="00477CA9">
              <w:rPr>
                <w:b/>
              </w:rPr>
              <w:t>PSD FILE TO HTML</w:t>
            </w:r>
          </w:p>
          <w:p w:rsidR="00477CA9" w:rsidRDefault="00CE3C7E" w:rsidP="00036450">
            <w:r>
              <w:t>12/2020-12</w:t>
            </w:r>
            <w:r w:rsidR="00477CA9" w:rsidRPr="00477CA9">
              <w:t>/2020</w:t>
            </w:r>
          </w:p>
          <w:p w:rsidR="00CE3C7E" w:rsidRDefault="00DF1256" w:rsidP="00036450">
            <w:r>
              <w:t>I Converted this PSD</w:t>
            </w:r>
            <w:r w:rsidR="00CE3C7E" w:rsidRPr="00CE3C7E">
              <w:t xml:space="preserve"> file in a single day</w:t>
            </w:r>
          </w:p>
          <w:p w:rsidR="00CE3C7E" w:rsidRDefault="00CE3C7E" w:rsidP="00036450">
            <w:pPr>
              <w:rPr>
                <w:b/>
              </w:rPr>
            </w:pPr>
            <w:r w:rsidRPr="00CE3C7E">
              <w:rPr>
                <w:b/>
              </w:rPr>
              <w:t>PSD TO BOOTSRAP</w:t>
            </w:r>
          </w:p>
          <w:p w:rsidR="00CE3C7E" w:rsidRPr="00CE3C7E" w:rsidRDefault="00CE3C7E" w:rsidP="00036450">
            <w:r w:rsidRPr="00CE3C7E">
              <w:t>01/2021-01/2021</w:t>
            </w:r>
          </w:p>
          <w:p w:rsidR="00CE3C7E" w:rsidRPr="00CE3C7E" w:rsidRDefault="00CE3C7E" w:rsidP="00036450">
            <w:r w:rsidRPr="00CE3C7E">
              <w:t>I Converted thi</w:t>
            </w:r>
            <w:r w:rsidR="00DF1256">
              <w:t>s PSD</w:t>
            </w:r>
            <w:bookmarkStart w:id="0" w:name="_GoBack"/>
            <w:bookmarkEnd w:id="0"/>
            <w:r>
              <w:t xml:space="preserve"> file within two</w:t>
            </w:r>
            <w:r w:rsidRPr="00CE3C7E">
              <w:t xml:space="preserve"> days</w:t>
            </w:r>
          </w:p>
          <w:sdt>
            <w:sdtPr>
              <w:id w:val="1669594239"/>
              <w:placeholder>
                <w:docPart w:val="F8830199955649CEA4B6BCF953FCE72E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DF1256" w:rsidRDefault="00DF1256" w:rsidP="00DF1256">
            <w:p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 xml:space="preserve">HTML              </w:t>
            </w:r>
            <w:r w:rsidR="00FF70AF" w:rsidRPr="00DF1256">
              <w:rPr>
                <w:noProof/>
                <w:color w:val="000000" w:themeColor="text1"/>
                <w:lang w:eastAsia="en-US"/>
              </w:rPr>
              <w:t>CSS        BOOTSTRAP            PSD TO HTML</w:t>
            </w:r>
          </w:p>
          <w:p w:rsidR="00FF70AF" w:rsidRPr="00477CA9" w:rsidRDefault="00FF70AF" w:rsidP="00DF1256">
            <w:pPr>
              <w:rPr>
                <w:noProof/>
                <w:color w:val="000000" w:themeColor="text1"/>
                <w:lang w:eastAsia="en-US"/>
              </w:rPr>
            </w:pPr>
          </w:p>
          <w:p w:rsidR="00FF70AF" w:rsidRPr="00DF1256" w:rsidRDefault="00DF1256" w:rsidP="00DF1256">
            <w:p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 xml:space="preserve">PSD TO BOOSTRAP      </w:t>
            </w:r>
            <w:r w:rsidR="00FF70AF" w:rsidRPr="00DF1256">
              <w:rPr>
                <w:noProof/>
                <w:color w:val="000000" w:themeColor="text1"/>
                <w:lang w:eastAsia="en-US"/>
              </w:rPr>
              <w:t>RESPONSIVE DESIGN</w:t>
            </w:r>
          </w:p>
          <w:p w:rsidR="00FF70AF" w:rsidRPr="00477CA9" w:rsidRDefault="00FF70AF" w:rsidP="00DF1256">
            <w:pPr>
              <w:rPr>
                <w:noProof/>
                <w:color w:val="000000" w:themeColor="text1"/>
                <w:lang w:eastAsia="en-US"/>
              </w:rPr>
            </w:pPr>
          </w:p>
          <w:p w:rsidR="00FF70AF" w:rsidRPr="00DF1256" w:rsidRDefault="00FF70AF" w:rsidP="00DF1256">
            <w:pPr>
              <w:rPr>
                <w:noProof/>
                <w:color w:val="000000" w:themeColor="text1"/>
                <w:lang w:eastAsia="en-US"/>
              </w:rPr>
            </w:pPr>
            <w:r w:rsidRPr="00DF1256">
              <w:rPr>
                <w:noProof/>
                <w:color w:val="000000" w:themeColor="text1"/>
                <w:lang w:eastAsia="en-US"/>
              </w:rPr>
              <w:t>TESTING AND DEBUGGING</w:t>
            </w:r>
          </w:p>
          <w:p w:rsidR="00FF70AF" w:rsidRPr="004D3011" w:rsidRDefault="00FF70AF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  <w:lang w:eastAsia="en-US"/>
              </w:rPr>
              <w:t xml:space="preserve"> </w:t>
            </w:r>
          </w:p>
        </w:tc>
      </w:tr>
    </w:tbl>
    <w:p w:rsidR="0043117B" w:rsidRDefault="00477CA9" w:rsidP="000C45FF">
      <w:pPr>
        <w:tabs>
          <w:tab w:val="left" w:pos="990"/>
        </w:tabs>
      </w:pPr>
      <w:r>
        <w:t xml:space="preserve">                                                                                             </w:t>
      </w: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33B" w:rsidRDefault="0024233B" w:rsidP="000C45FF">
      <w:r>
        <w:separator/>
      </w:r>
    </w:p>
  </w:endnote>
  <w:endnote w:type="continuationSeparator" w:id="0">
    <w:p w:rsidR="0024233B" w:rsidRDefault="0024233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33B" w:rsidRDefault="0024233B" w:rsidP="000C45FF">
      <w:r>
        <w:separator/>
      </w:r>
    </w:p>
  </w:footnote>
  <w:footnote w:type="continuationSeparator" w:id="0">
    <w:p w:rsidR="0024233B" w:rsidRDefault="0024233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27B4D"/>
    <w:multiLevelType w:val="hybridMultilevel"/>
    <w:tmpl w:val="2FFC61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0F"/>
    <w:rsid w:val="00036450"/>
    <w:rsid w:val="00094499"/>
    <w:rsid w:val="000C45FF"/>
    <w:rsid w:val="000E3FD1"/>
    <w:rsid w:val="00112054"/>
    <w:rsid w:val="00142C0F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4233B"/>
    <w:rsid w:val="00256CF7"/>
    <w:rsid w:val="00281FD5"/>
    <w:rsid w:val="0028629B"/>
    <w:rsid w:val="0030481B"/>
    <w:rsid w:val="003156FC"/>
    <w:rsid w:val="003254B5"/>
    <w:rsid w:val="0037121F"/>
    <w:rsid w:val="003A6B7D"/>
    <w:rsid w:val="003B06CA"/>
    <w:rsid w:val="004071FC"/>
    <w:rsid w:val="00445947"/>
    <w:rsid w:val="00477CA9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E3C7E"/>
    <w:rsid w:val="00D2522B"/>
    <w:rsid w:val="00D422DE"/>
    <w:rsid w:val="00D5459D"/>
    <w:rsid w:val="00DA1F4D"/>
    <w:rsid w:val="00DD172A"/>
    <w:rsid w:val="00DF1256"/>
    <w:rsid w:val="00E25A26"/>
    <w:rsid w:val="00E4381A"/>
    <w:rsid w:val="00E55D74"/>
    <w:rsid w:val="00F60274"/>
    <w:rsid w:val="00F77FB9"/>
    <w:rsid w:val="00FB068F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D8AB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F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727C80ED2C4493975EBB3B422F5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DEB7B-5992-4D21-85B9-2E68160DE419}"/>
      </w:docPartPr>
      <w:docPartBody>
        <w:p w:rsidR="00985A73" w:rsidRDefault="00634457">
          <w:pPr>
            <w:pStyle w:val="A3727C80ED2C4493975EBB3B422F5917"/>
          </w:pPr>
          <w:r w:rsidRPr="00D5459D">
            <w:t>Profile</w:t>
          </w:r>
        </w:p>
      </w:docPartBody>
    </w:docPart>
    <w:docPart>
      <w:docPartPr>
        <w:name w:val="26AB5A099B9542248AFB9B7802477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2109-6F0B-431F-A749-F66474879AF2}"/>
      </w:docPartPr>
      <w:docPartBody>
        <w:p w:rsidR="00985A73" w:rsidRDefault="00634457">
          <w:pPr>
            <w:pStyle w:val="26AB5A099B9542248AFB9B7802477F30"/>
          </w:pPr>
          <w:r w:rsidRPr="00CB0055">
            <w:t>Contact</w:t>
          </w:r>
        </w:p>
      </w:docPartBody>
    </w:docPart>
    <w:docPart>
      <w:docPartPr>
        <w:name w:val="AD7E706BFAB14462A395C8196FA4E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18E4E-F339-420C-95CC-954A4EEADEA4}"/>
      </w:docPartPr>
      <w:docPartBody>
        <w:p w:rsidR="00985A73" w:rsidRDefault="00634457">
          <w:pPr>
            <w:pStyle w:val="AD7E706BFAB14462A395C8196FA4E7A1"/>
          </w:pPr>
          <w:r w:rsidRPr="004D3011">
            <w:t>PHONE:</w:t>
          </w:r>
        </w:p>
      </w:docPartBody>
    </w:docPart>
    <w:docPart>
      <w:docPartPr>
        <w:name w:val="A39324E13BA2441EB4B961DFF97D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0C572-DD0D-482A-A2C9-33DD1BAF1424}"/>
      </w:docPartPr>
      <w:docPartBody>
        <w:p w:rsidR="00985A73" w:rsidRDefault="00634457">
          <w:pPr>
            <w:pStyle w:val="A39324E13BA2441EB4B961DFF97D753E"/>
          </w:pPr>
          <w:r w:rsidRPr="004D3011">
            <w:t>EMAIL:</w:t>
          </w:r>
        </w:p>
      </w:docPartBody>
    </w:docPart>
    <w:docPart>
      <w:docPartPr>
        <w:name w:val="D20986A03FB44EB9A5F6E62DEF577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8D5D1-875D-46AA-8FEF-A114AD3AF664}"/>
      </w:docPartPr>
      <w:docPartBody>
        <w:p w:rsidR="00985A73" w:rsidRDefault="00634457">
          <w:pPr>
            <w:pStyle w:val="D20986A03FB44EB9A5F6E62DEF57794F"/>
          </w:pPr>
          <w:r w:rsidRPr="00CB0055">
            <w:t>Hobbies</w:t>
          </w:r>
        </w:p>
      </w:docPartBody>
    </w:docPart>
    <w:docPart>
      <w:docPartPr>
        <w:name w:val="03AEFF62AF3844A9BA2DBB8250C6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1D80-3E78-40F3-ABF1-B54B1682094F}"/>
      </w:docPartPr>
      <w:docPartBody>
        <w:p w:rsidR="00985A73" w:rsidRDefault="00634457">
          <w:pPr>
            <w:pStyle w:val="03AEFF62AF3844A9BA2DBB8250C6C05D"/>
          </w:pPr>
          <w:r w:rsidRPr="00036450">
            <w:t>EDUCATION</w:t>
          </w:r>
        </w:p>
      </w:docPartBody>
    </w:docPart>
    <w:docPart>
      <w:docPartPr>
        <w:name w:val="F598657954B54EE89AE4D2CE7B021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1F415-ED7B-4D2A-A123-CD53EE782261}"/>
      </w:docPartPr>
      <w:docPartBody>
        <w:p w:rsidR="00985A73" w:rsidRDefault="00634457">
          <w:pPr>
            <w:pStyle w:val="F598657954B54EE89AE4D2CE7B021DEE"/>
          </w:pPr>
          <w:r w:rsidRPr="00036450">
            <w:t>WORK EXPERIENCE</w:t>
          </w:r>
        </w:p>
      </w:docPartBody>
    </w:docPart>
    <w:docPart>
      <w:docPartPr>
        <w:name w:val="F8830199955649CEA4B6BCF953FCE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5D32F-0FE5-4949-AC35-FEBD4951AE51}"/>
      </w:docPartPr>
      <w:docPartBody>
        <w:p w:rsidR="00985A73" w:rsidRDefault="00634457">
          <w:pPr>
            <w:pStyle w:val="F8830199955649CEA4B6BCF953FCE72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7"/>
    <w:rsid w:val="00634457"/>
    <w:rsid w:val="006A0402"/>
    <w:rsid w:val="00985A73"/>
    <w:rsid w:val="00A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726FF234CD4300B105BAC3A859DE4E">
    <w:name w:val="BD726FF234CD4300B105BAC3A859DE4E"/>
  </w:style>
  <w:style w:type="paragraph" w:customStyle="1" w:styleId="3FBF691461E84F9CAD6E8E86F0540A7C">
    <w:name w:val="3FBF691461E84F9CAD6E8E86F0540A7C"/>
  </w:style>
  <w:style w:type="paragraph" w:customStyle="1" w:styleId="A3727C80ED2C4493975EBB3B422F5917">
    <w:name w:val="A3727C80ED2C4493975EBB3B422F5917"/>
  </w:style>
  <w:style w:type="paragraph" w:customStyle="1" w:styleId="E5B638BA9A394BAC9ECBCB494EFB7B75">
    <w:name w:val="E5B638BA9A394BAC9ECBCB494EFB7B75"/>
  </w:style>
  <w:style w:type="paragraph" w:customStyle="1" w:styleId="26AB5A099B9542248AFB9B7802477F30">
    <w:name w:val="26AB5A099B9542248AFB9B7802477F30"/>
  </w:style>
  <w:style w:type="paragraph" w:customStyle="1" w:styleId="AD7E706BFAB14462A395C8196FA4E7A1">
    <w:name w:val="AD7E706BFAB14462A395C8196FA4E7A1"/>
  </w:style>
  <w:style w:type="paragraph" w:customStyle="1" w:styleId="44696C0F2CA14211B091E734EDB8EB2B">
    <w:name w:val="44696C0F2CA14211B091E734EDB8EB2B"/>
  </w:style>
  <w:style w:type="paragraph" w:customStyle="1" w:styleId="1F21A19766B64A158AA6D43EF9EE3192">
    <w:name w:val="1F21A19766B64A158AA6D43EF9EE3192"/>
  </w:style>
  <w:style w:type="paragraph" w:customStyle="1" w:styleId="389C7CBEFA004822A0D0CF4EAA000DEB">
    <w:name w:val="389C7CBEFA004822A0D0CF4EAA000DEB"/>
  </w:style>
  <w:style w:type="paragraph" w:customStyle="1" w:styleId="A39324E13BA2441EB4B961DFF97D753E">
    <w:name w:val="A39324E13BA2441EB4B961DFF97D753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78F02FC0CEA4D20A0B95CA0F3949C85">
    <w:name w:val="078F02FC0CEA4D20A0B95CA0F3949C85"/>
  </w:style>
  <w:style w:type="paragraph" w:customStyle="1" w:styleId="D20986A03FB44EB9A5F6E62DEF57794F">
    <w:name w:val="D20986A03FB44EB9A5F6E62DEF57794F"/>
  </w:style>
  <w:style w:type="paragraph" w:customStyle="1" w:styleId="DCD8782984524E759408DD7C9D12E140">
    <w:name w:val="DCD8782984524E759408DD7C9D12E140"/>
  </w:style>
  <w:style w:type="paragraph" w:customStyle="1" w:styleId="D1C43B0F80D04A53AFBF60B4EC7E2E6B">
    <w:name w:val="D1C43B0F80D04A53AFBF60B4EC7E2E6B"/>
  </w:style>
  <w:style w:type="paragraph" w:customStyle="1" w:styleId="48EFB9DF850645B686EEC6AF9B5F6809">
    <w:name w:val="48EFB9DF850645B686EEC6AF9B5F6809"/>
  </w:style>
  <w:style w:type="paragraph" w:customStyle="1" w:styleId="F5490EC29B264669BA6284692F20920D">
    <w:name w:val="F5490EC29B264669BA6284692F20920D"/>
  </w:style>
  <w:style w:type="paragraph" w:customStyle="1" w:styleId="03AEFF62AF3844A9BA2DBB8250C6C05D">
    <w:name w:val="03AEFF62AF3844A9BA2DBB8250C6C05D"/>
  </w:style>
  <w:style w:type="paragraph" w:customStyle="1" w:styleId="3249A30FC7DA4CE885DA85280662E09D">
    <w:name w:val="3249A30FC7DA4CE885DA85280662E09D"/>
  </w:style>
  <w:style w:type="paragraph" w:customStyle="1" w:styleId="CB52DEBE5B92470EB4B0E1F4BD7CC5F0">
    <w:name w:val="CB52DEBE5B92470EB4B0E1F4BD7CC5F0"/>
  </w:style>
  <w:style w:type="paragraph" w:customStyle="1" w:styleId="E6CBBD030ECA4758BDD7FDAF5E820A1B">
    <w:name w:val="E6CBBD030ECA4758BDD7FDAF5E820A1B"/>
  </w:style>
  <w:style w:type="paragraph" w:customStyle="1" w:styleId="EC42982DB0254CCA8E107F8422C24F34">
    <w:name w:val="EC42982DB0254CCA8E107F8422C24F34"/>
  </w:style>
  <w:style w:type="paragraph" w:customStyle="1" w:styleId="87781D7F3C664E1AA5F7B30BA77CC558">
    <w:name w:val="87781D7F3C664E1AA5F7B30BA77CC558"/>
  </w:style>
  <w:style w:type="paragraph" w:customStyle="1" w:styleId="2CE4DFB383664B03808BE4EAE972FACD">
    <w:name w:val="2CE4DFB383664B03808BE4EAE972FACD"/>
  </w:style>
  <w:style w:type="paragraph" w:customStyle="1" w:styleId="E9BD3C7C9C57412383B50A30B5750CF1">
    <w:name w:val="E9BD3C7C9C57412383B50A30B5750CF1"/>
  </w:style>
  <w:style w:type="paragraph" w:customStyle="1" w:styleId="F598657954B54EE89AE4D2CE7B021DEE">
    <w:name w:val="F598657954B54EE89AE4D2CE7B021DEE"/>
  </w:style>
  <w:style w:type="paragraph" w:customStyle="1" w:styleId="48CCD4902000448D9816CC9E75157638">
    <w:name w:val="48CCD4902000448D9816CC9E75157638"/>
  </w:style>
  <w:style w:type="paragraph" w:customStyle="1" w:styleId="B6BC4159F1884345AA9FE8623FEFE1DD">
    <w:name w:val="B6BC4159F1884345AA9FE8623FEFE1DD"/>
  </w:style>
  <w:style w:type="paragraph" w:customStyle="1" w:styleId="FFA4227BA3514E578105FA9D59799458">
    <w:name w:val="FFA4227BA3514E578105FA9D59799458"/>
  </w:style>
  <w:style w:type="paragraph" w:customStyle="1" w:styleId="52E6483C09FC4E63A061C022F8639B9C">
    <w:name w:val="52E6483C09FC4E63A061C022F8639B9C"/>
  </w:style>
  <w:style w:type="paragraph" w:customStyle="1" w:styleId="297D06283C3248B6BB81819210D0D82E">
    <w:name w:val="297D06283C3248B6BB81819210D0D82E"/>
  </w:style>
  <w:style w:type="paragraph" w:customStyle="1" w:styleId="19D8457F36634EB1B44565A1F5B06DDC">
    <w:name w:val="19D8457F36634EB1B44565A1F5B06DDC"/>
  </w:style>
  <w:style w:type="paragraph" w:customStyle="1" w:styleId="96E2B0D6479C4356A9B296DE9B472266">
    <w:name w:val="96E2B0D6479C4356A9B296DE9B472266"/>
  </w:style>
  <w:style w:type="paragraph" w:customStyle="1" w:styleId="DBD0B441052943A3A1E1EC63965CF2CB">
    <w:name w:val="DBD0B441052943A3A1E1EC63965CF2CB"/>
  </w:style>
  <w:style w:type="paragraph" w:customStyle="1" w:styleId="497F2BE656EC433184688F852AEE0EBF">
    <w:name w:val="497F2BE656EC433184688F852AEE0EBF"/>
  </w:style>
  <w:style w:type="paragraph" w:customStyle="1" w:styleId="293FE559A655496B81DB3A68F86DD41B">
    <w:name w:val="293FE559A655496B81DB3A68F86DD41B"/>
  </w:style>
  <w:style w:type="paragraph" w:customStyle="1" w:styleId="4A70E94964B746C2A5541BEFB484DEAC">
    <w:name w:val="4A70E94964B746C2A5541BEFB484DEAC"/>
  </w:style>
  <w:style w:type="paragraph" w:customStyle="1" w:styleId="A750C606FBDD4B32B6FD9230DADD5C57">
    <w:name w:val="A750C606FBDD4B32B6FD9230DADD5C57"/>
  </w:style>
  <w:style w:type="paragraph" w:customStyle="1" w:styleId="63AAA1BCD79D42CCB579918D9FE4E87B">
    <w:name w:val="63AAA1BCD79D42CCB579918D9FE4E87B"/>
  </w:style>
  <w:style w:type="paragraph" w:customStyle="1" w:styleId="26914476DAF6481B85052A54308D55F1">
    <w:name w:val="26914476DAF6481B85052A54308D55F1"/>
  </w:style>
  <w:style w:type="paragraph" w:customStyle="1" w:styleId="A1A44DF7DFC74F0EBADC2FA44ADDEB34">
    <w:name w:val="A1A44DF7DFC74F0EBADC2FA44ADDEB3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8830199955649CEA4B6BCF953FCE72E">
    <w:name w:val="F8830199955649CEA4B6BCF953FCE72E"/>
  </w:style>
  <w:style w:type="paragraph" w:customStyle="1" w:styleId="6B81EF37A0514FDE81AA65554553AC6B">
    <w:name w:val="6B81EF37A0514FDE81AA65554553AC6B"/>
    <w:rsid w:val="00AB3F67"/>
  </w:style>
  <w:style w:type="paragraph" w:customStyle="1" w:styleId="CF67600023C449D4A297485740E1F68F">
    <w:name w:val="CF67600023C449D4A297485740E1F68F"/>
    <w:rsid w:val="00AB3F67"/>
  </w:style>
  <w:style w:type="paragraph" w:customStyle="1" w:styleId="A1657E5BE2C540F3B5CBFF2841A43CD4">
    <w:name w:val="A1657E5BE2C540F3B5CBFF2841A43CD4"/>
    <w:rsid w:val="00AB3F67"/>
  </w:style>
  <w:style w:type="paragraph" w:customStyle="1" w:styleId="415E4B902036464CA11089D85BD87C11">
    <w:name w:val="415E4B902036464CA11089D85BD87C11"/>
    <w:rsid w:val="00AB3F67"/>
  </w:style>
  <w:style w:type="paragraph" w:customStyle="1" w:styleId="4D859CD04B3E452EB2C9BD389817EE50">
    <w:name w:val="4D859CD04B3E452EB2C9BD389817EE50"/>
    <w:rsid w:val="00AB3F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2021-02-14T23:31:00Z</dcterms:created>
  <dcterms:modified xsi:type="dcterms:W3CDTF">2021-02-15T00:10:00Z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